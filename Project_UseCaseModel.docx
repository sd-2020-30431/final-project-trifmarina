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C00C" w14:textId="2B120D40"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5E1900">
          <w:rPr>
            <w:rFonts w:ascii="Times New Roman" w:hAnsi="Times New Roman"/>
          </w:rPr>
          <w:t>Car Service Appointment Application</w:t>
        </w:r>
        <w:r w:rsidR="000916B9" w:rsidRPr="00D047E9">
          <w:rPr>
            <w:rFonts w:ascii="Times New Roman" w:hAnsi="Times New Roman"/>
          </w:rPr>
          <w:t>&gt;</w:t>
        </w:r>
      </w:fldSimple>
    </w:p>
    <w:p w14:paraId="14099302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E5976F0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934AC67" w14:textId="3CC1A2A6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</w:t>
      </w:r>
      <w:r w:rsidR="005A2E35">
        <w:rPr>
          <w:rFonts w:ascii="Times New Roman" w:hAnsi="Times New Roman"/>
          <w:sz w:val="28"/>
        </w:rPr>
        <w:t>2</w:t>
      </w:r>
      <w:r w:rsidRPr="00D047E9">
        <w:rPr>
          <w:rFonts w:ascii="Times New Roman" w:hAnsi="Times New Roman"/>
          <w:sz w:val="28"/>
        </w:rPr>
        <w:t>.0&gt;</w:t>
      </w:r>
    </w:p>
    <w:p w14:paraId="54C6D5BE" w14:textId="77777777" w:rsidR="008C4393" w:rsidRPr="00D047E9" w:rsidRDefault="008C4393"/>
    <w:p w14:paraId="6B02AA32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04827A3" w14:textId="77777777" w:rsidR="008C4393" w:rsidRPr="00D047E9" w:rsidRDefault="008C4393"/>
    <w:p w14:paraId="4B259293" w14:textId="77777777" w:rsidR="008C4393" w:rsidRPr="00D047E9" w:rsidRDefault="008C4393">
      <w:pPr>
        <w:pStyle w:val="BodyText"/>
      </w:pPr>
    </w:p>
    <w:p w14:paraId="7B74DCA1" w14:textId="77777777" w:rsidR="008C4393" w:rsidRPr="00D047E9" w:rsidRDefault="008C4393">
      <w:pPr>
        <w:pStyle w:val="BodyText"/>
      </w:pPr>
    </w:p>
    <w:p w14:paraId="4D40F46A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FED5DF3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7952665" w14:textId="77777777">
        <w:tc>
          <w:tcPr>
            <w:tcW w:w="2304" w:type="dxa"/>
          </w:tcPr>
          <w:p w14:paraId="603A0C2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DF0AB4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4E69EDB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68DA8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4E12A24" w14:textId="77777777">
        <w:tc>
          <w:tcPr>
            <w:tcW w:w="2304" w:type="dxa"/>
          </w:tcPr>
          <w:p w14:paraId="6FEEBBFE" w14:textId="3ECEA883" w:rsidR="008C4393" w:rsidRPr="00D047E9" w:rsidRDefault="00570E86">
            <w:pPr>
              <w:pStyle w:val="Tabletext"/>
            </w:pPr>
            <w:r w:rsidRPr="00D047E9">
              <w:t>&lt;</w:t>
            </w:r>
            <w:r w:rsidR="00E106C4">
              <w:t>06</w:t>
            </w:r>
            <w:r w:rsidRPr="00D047E9">
              <w:t>/</w:t>
            </w:r>
            <w:r w:rsidR="00E106C4">
              <w:t>06</w:t>
            </w:r>
            <w:r w:rsidRPr="00D047E9">
              <w:t>/</w:t>
            </w:r>
            <w:r w:rsidR="00E106C4">
              <w:t>20</w:t>
            </w:r>
            <w:r w:rsidRPr="00D047E9">
              <w:t>&gt;</w:t>
            </w:r>
          </w:p>
        </w:tc>
        <w:tc>
          <w:tcPr>
            <w:tcW w:w="1152" w:type="dxa"/>
          </w:tcPr>
          <w:p w14:paraId="34AEEE2B" w14:textId="33ED7C1F" w:rsidR="008C4393" w:rsidRPr="00D047E9" w:rsidRDefault="00570E86">
            <w:pPr>
              <w:pStyle w:val="Tabletext"/>
            </w:pPr>
            <w:r w:rsidRPr="00D047E9">
              <w:t>&lt;</w:t>
            </w:r>
            <w:r w:rsidR="00E106C4">
              <w:t>2.0</w:t>
            </w:r>
            <w:r w:rsidRPr="00D047E9">
              <w:t>&gt;</w:t>
            </w:r>
          </w:p>
        </w:tc>
        <w:tc>
          <w:tcPr>
            <w:tcW w:w="3744" w:type="dxa"/>
          </w:tcPr>
          <w:p w14:paraId="35F3BAD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6254A8EB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5344C498" w14:textId="77777777">
        <w:tc>
          <w:tcPr>
            <w:tcW w:w="2304" w:type="dxa"/>
          </w:tcPr>
          <w:p w14:paraId="2D1AA11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1A1B18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325B77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8FCBF5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B72F7AF" w14:textId="77777777">
        <w:tc>
          <w:tcPr>
            <w:tcW w:w="2304" w:type="dxa"/>
          </w:tcPr>
          <w:p w14:paraId="1036D53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29E31D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9EBBC6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3A8BD4C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901DDF4" w14:textId="77777777">
        <w:tc>
          <w:tcPr>
            <w:tcW w:w="2304" w:type="dxa"/>
          </w:tcPr>
          <w:p w14:paraId="5494BDB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93E870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ECEA27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83C3673" w14:textId="77777777" w:rsidR="008C4393" w:rsidRPr="00D047E9" w:rsidRDefault="008C4393">
            <w:pPr>
              <w:pStyle w:val="Tabletext"/>
            </w:pPr>
          </w:p>
        </w:tc>
      </w:tr>
    </w:tbl>
    <w:p w14:paraId="17AC9D01" w14:textId="77777777" w:rsidR="008C4393" w:rsidRPr="00D047E9" w:rsidRDefault="008C4393"/>
    <w:p w14:paraId="540FEE27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2303041" w14:textId="77777777" w:rsidR="00D047E9" w:rsidRPr="00606C9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06C9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DB7D82D" w14:textId="77777777" w:rsidR="00D047E9" w:rsidRPr="00606C9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06C9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0ECF06B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7CD020F1" w14:textId="77777777" w:rsidR="008C4393" w:rsidRPr="00D047E9" w:rsidRDefault="008C4393" w:rsidP="00D047E9">
      <w:pPr>
        <w:pStyle w:val="InfoBlue"/>
      </w:pPr>
    </w:p>
    <w:p w14:paraId="578CC937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B19B778" w14:textId="24A06737" w:rsidR="004F7376" w:rsidRDefault="004F7376" w:rsidP="004F7376">
      <w:pPr>
        <w:pStyle w:val="BodyText"/>
      </w:pPr>
    </w:p>
    <w:p w14:paraId="148745A9" w14:textId="6B116744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Use case: log in into the personal account</w:t>
      </w:r>
    </w:p>
    <w:p w14:paraId="24882D4D" w14:textId="3958DFE4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Level: summary level</w:t>
      </w:r>
    </w:p>
    <w:p w14:paraId="173EB2B3" w14:textId="4DA1AE40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Primary actor: car service client</w:t>
      </w:r>
    </w:p>
    <w:p w14:paraId="5B5A3AB1" w14:textId="23D0434B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Main success scenario: </w:t>
      </w:r>
    </w:p>
    <w:p w14:paraId="07B2537D" w14:textId="7129FD36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email and password</w:t>
      </w:r>
    </w:p>
    <w:p w14:paraId="72E40683" w14:textId="25666F94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login</w:t>
      </w:r>
    </w:p>
    <w:p w14:paraId="65D33AC2" w14:textId="562FDDAF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User is logged in</w:t>
      </w:r>
    </w:p>
    <w:p w14:paraId="38A45CC2" w14:textId="2D4DB89B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Extensions: </w:t>
      </w:r>
    </w:p>
    <w:p w14:paraId="19AFF0A5" w14:textId="21CCF1AF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Enter email and password</w:t>
      </w:r>
    </w:p>
    <w:p w14:paraId="4E60879D" w14:textId="188ADB3A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Request login</w:t>
      </w:r>
    </w:p>
    <w:p w14:paraId="220908FA" w14:textId="4A7A9F98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Login failed: incorrect password</w:t>
      </w:r>
    </w:p>
    <w:p w14:paraId="5D4955AC" w14:textId="77777777" w:rsidR="00E92397" w:rsidRPr="00E92397" w:rsidRDefault="00E92397" w:rsidP="00E92397">
      <w:pPr>
        <w:spacing w:line="240" w:lineRule="auto"/>
        <w:ind w:left="1080"/>
        <w:jc w:val="both"/>
        <w:rPr>
          <w:iCs/>
        </w:rPr>
      </w:pPr>
    </w:p>
    <w:p w14:paraId="2A5F67FC" w14:textId="77777777" w:rsidR="00E92397" w:rsidRPr="00E92397" w:rsidRDefault="00E92397" w:rsidP="00E92397">
      <w:pPr>
        <w:spacing w:line="240" w:lineRule="auto"/>
        <w:jc w:val="both"/>
        <w:rPr>
          <w:iCs/>
        </w:rPr>
      </w:pPr>
    </w:p>
    <w:p w14:paraId="2D4C8D7A" w14:textId="6CDC3D7C" w:rsidR="004F7376" w:rsidRPr="00E92397" w:rsidRDefault="004F7376" w:rsidP="004F7376">
      <w:pPr>
        <w:spacing w:line="240" w:lineRule="auto"/>
        <w:jc w:val="both"/>
        <w:rPr>
          <w:b/>
          <w:iCs/>
          <w:sz w:val="24"/>
        </w:rPr>
      </w:pPr>
    </w:p>
    <w:p w14:paraId="39D09883" w14:textId="4E605A52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Use case: request appointment</w:t>
      </w:r>
    </w:p>
    <w:p w14:paraId="1277BADA" w14:textId="2C758DA1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Level: user-goal level</w:t>
      </w:r>
    </w:p>
    <w:p w14:paraId="1647E7D5" w14:textId="77777777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Primary actor: car service client</w:t>
      </w:r>
    </w:p>
    <w:p w14:paraId="5F95976A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Main success scenario: </w:t>
      </w:r>
    </w:p>
    <w:p w14:paraId="08DEB0D3" w14:textId="3ED05DB2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data about car</w:t>
      </w:r>
    </w:p>
    <w:p w14:paraId="62325708" w14:textId="63A43E38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date and time</w:t>
      </w:r>
    </w:p>
    <w:p w14:paraId="4041B994" w14:textId="64F32696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appointment to be made</w:t>
      </w:r>
    </w:p>
    <w:p w14:paraId="5F1C2241" w14:textId="0D684A3A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successfully completed</w:t>
      </w:r>
    </w:p>
    <w:p w14:paraId="34793D48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Extensions: </w:t>
      </w:r>
    </w:p>
    <w:p w14:paraId="2A30B6D1" w14:textId="2B666CD3" w:rsidR="004F7376" w:rsidRPr="00E92397" w:rsidRDefault="004F7376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 xml:space="preserve">Enter </w:t>
      </w:r>
      <w:r w:rsidR="00E92397" w:rsidRPr="00E92397">
        <w:rPr>
          <w:b/>
          <w:iCs/>
          <w:sz w:val="24"/>
        </w:rPr>
        <w:t>data about car</w:t>
      </w:r>
    </w:p>
    <w:p w14:paraId="29E24A97" w14:textId="285E425D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Enter date and time</w:t>
      </w:r>
    </w:p>
    <w:p w14:paraId="69545473" w14:textId="656E21FE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Request appointment to be made</w:t>
      </w:r>
    </w:p>
    <w:p w14:paraId="4D1B0742" w14:textId="2924F3DB" w:rsidR="00E92397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iCs/>
        </w:rPr>
      </w:pPr>
      <w:r w:rsidRPr="00E92397">
        <w:rPr>
          <w:b/>
          <w:iCs/>
          <w:sz w:val="24"/>
        </w:rPr>
        <w:t>Request not made: response time too long</w:t>
      </w:r>
    </w:p>
    <w:p w14:paraId="09ABF313" w14:textId="2498E391" w:rsidR="00E92397" w:rsidRPr="00E92397" w:rsidRDefault="00E92397" w:rsidP="00E92397">
      <w:pPr>
        <w:spacing w:line="240" w:lineRule="auto"/>
        <w:jc w:val="both"/>
        <w:rPr>
          <w:b/>
          <w:iCs/>
          <w:sz w:val="24"/>
        </w:rPr>
      </w:pPr>
    </w:p>
    <w:p w14:paraId="185EE5FA" w14:textId="0BA9796C" w:rsidR="00E92397" w:rsidRPr="00E92397" w:rsidRDefault="00E92397" w:rsidP="00E92397">
      <w:pPr>
        <w:spacing w:line="240" w:lineRule="auto"/>
        <w:jc w:val="both"/>
        <w:rPr>
          <w:b/>
          <w:iCs/>
          <w:sz w:val="24"/>
        </w:rPr>
      </w:pPr>
    </w:p>
    <w:p w14:paraId="7FA3D04A" w14:textId="77777777" w:rsidR="00E92397" w:rsidRPr="00E92397" w:rsidRDefault="00E92397" w:rsidP="00E92397">
      <w:pPr>
        <w:spacing w:line="240" w:lineRule="auto"/>
        <w:jc w:val="both"/>
        <w:rPr>
          <w:iCs/>
        </w:rPr>
      </w:pPr>
    </w:p>
    <w:p w14:paraId="582FB8C7" w14:textId="6338B88F" w:rsidR="004F7376" w:rsidRPr="00E92397" w:rsidRDefault="004F7376" w:rsidP="004F7376">
      <w:pPr>
        <w:spacing w:line="240" w:lineRule="auto"/>
        <w:jc w:val="both"/>
        <w:rPr>
          <w:iCs/>
        </w:rPr>
      </w:pPr>
    </w:p>
    <w:p w14:paraId="2129A4C6" w14:textId="471233C6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Use case: </w:t>
      </w:r>
      <w:r w:rsidR="00E92397" w:rsidRPr="00E92397">
        <w:rPr>
          <w:b/>
          <w:iCs/>
          <w:sz w:val="24"/>
        </w:rPr>
        <w:t xml:space="preserve">change repair status </w:t>
      </w:r>
    </w:p>
    <w:p w14:paraId="55A30F6D" w14:textId="1FDD1B2C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Level: </w:t>
      </w:r>
      <w:r w:rsidR="00E92397" w:rsidRPr="00E92397">
        <w:rPr>
          <w:b/>
          <w:iCs/>
          <w:sz w:val="24"/>
        </w:rPr>
        <w:t>user-goal level</w:t>
      </w:r>
    </w:p>
    <w:p w14:paraId="6B93BE15" w14:textId="36EE39B6" w:rsidR="004F7376" w:rsidRPr="00E92397" w:rsidRDefault="004F7376" w:rsidP="004F7376">
      <w:pPr>
        <w:spacing w:line="240" w:lineRule="auto"/>
        <w:ind w:firstLine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Primary actor: car service </w:t>
      </w:r>
      <w:r w:rsidR="00E92397" w:rsidRPr="00E92397">
        <w:rPr>
          <w:b/>
          <w:iCs/>
          <w:sz w:val="24"/>
        </w:rPr>
        <w:t>mechanic</w:t>
      </w:r>
    </w:p>
    <w:p w14:paraId="1DF024A4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 xml:space="preserve">Main success scenario: </w:t>
      </w:r>
    </w:p>
    <w:p w14:paraId="0DBA8CF1" w14:textId="7F5D2B4D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Select field to change</w:t>
      </w:r>
    </w:p>
    <w:p w14:paraId="2A49627B" w14:textId="0BAE9E42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the new data</w:t>
      </w:r>
    </w:p>
    <w:p w14:paraId="5C53D52F" w14:textId="7ECD8629" w:rsidR="004F7376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data to be changed</w:t>
      </w:r>
    </w:p>
    <w:p w14:paraId="2DA0D858" w14:textId="66472DD6" w:rsidR="00E92397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Change made successfully</w:t>
      </w:r>
    </w:p>
    <w:p w14:paraId="53B65032" w14:textId="76FFA121" w:rsidR="00E92397" w:rsidRPr="00E92397" w:rsidRDefault="00E92397" w:rsidP="004F7376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Field updated</w:t>
      </w:r>
    </w:p>
    <w:p w14:paraId="17265760" w14:textId="77777777" w:rsidR="004F7376" w:rsidRPr="00E92397" w:rsidRDefault="004F7376" w:rsidP="004F7376">
      <w:pPr>
        <w:spacing w:line="240" w:lineRule="auto"/>
        <w:ind w:left="720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lastRenderedPageBreak/>
        <w:t xml:space="preserve">Extensions: </w:t>
      </w:r>
    </w:p>
    <w:p w14:paraId="4E507B78" w14:textId="77777777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Select field to change</w:t>
      </w:r>
    </w:p>
    <w:p w14:paraId="009D89D5" w14:textId="77777777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Enter the new data</w:t>
      </w:r>
    </w:p>
    <w:p w14:paraId="36BD5EAF" w14:textId="77777777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Request data to be changed</w:t>
      </w:r>
    </w:p>
    <w:p w14:paraId="19E64328" w14:textId="1D16715A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Change unable to be made</w:t>
      </w:r>
    </w:p>
    <w:p w14:paraId="31AB23D5" w14:textId="30FD1676" w:rsidR="00E92397" w:rsidRPr="00E92397" w:rsidRDefault="00E92397" w:rsidP="00E92397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E92397">
        <w:rPr>
          <w:b/>
          <w:iCs/>
          <w:sz w:val="24"/>
        </w:rPr>
        <w:t>Field remains unchanged</w:t>
      </w:r>
    </w:p>
    <w:p w14:paraId="120D3EA9" w14:textId="77777777" w:rsidR="004F7376" w:rsidRPr="004F7376" w:rsidRDefault="004F7376" w:rsidP="004F7376">
      <w:pPr>
        <w:spacing w:line="240" w:lineRule="auto"/>
        <w:jc w:val="both"/>
      </w:pPr>
    </w:p>
    <w:p w14:paraId="64399A14" w14:textId="77777777" w:rsidR="004F7376" w:rsidRPr="004F7376" w:rsidRDefault="004F7376" w:rsidP="004F7376">
      <w:pPr>
        <w:spacing w:line="240" w:lineRule="auto"/>
        <w:ind w:left="1080"/>
        <w:jc w:val="both"/>
      </w:pPr>
    </w:p>
    <w:p w14:paraId="04D507C3" w14:textId="77777777" w:rsidR="004F7376" w:rsidRPr="004F7376" w:rsidRDefault="004F7376" w:rsidP="004F7376">
      <w:pPr>
        <w:pStyle w:val="BodyText"/>
      </w:pPr>
    </w:p>
    <w:p w14:paraId="244749DF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589853B2" w14:textId="66CFC1E2" w:rsidR="00E92397" w:rsidRDefault="00E92397" w:rsidP="00E92397">
      <w:pPr>
        <w:pStyle w:val="BodyText"/>
      </w:pPr>
      <w:bookmarkStart w:id="6" w:name="_GoBack"/>
      <w:bookmarkEnd w:id="6"/>
    </w:p>
    <w:p w14:paraId="4B4DDC5C" w14:textId="050B866C" w:rsidR="00E92397" w:rsidRDefault="00E92397" w:rsidP="00E92397">
      <w:pPr>
        <w:pStyle w:val="BodyText"/>
      </w:pPr>
    </w:p>
    <w:p w14:paraId="26309E46" w14:textId="77777777" w:rsidR="00E92397" w:rsidRPr="00E92397" w:rsidRDefault="00E92397" w:rsidP="00E92397">
      <w:pPr>
        <w:pStyle w:val="BodyText"/>
      </w:pPr>
    </w:p>
    <w:p w14:paraId="4CEC5F5B" w14:textId="77777777" w:rsidR="004F7376" w:rsidRDefault="004F7376" w:rsidP="004F7376">
      <w:pPr>
        <w:pStyle w:val="BodyText"/>
      </w:pPr>
    </w:p>
    <w:p w14:paraId="14F97401" w14:textId="78538042" w:rsidR="004F7376" w:rsidRDefault="005A2E35" w:rsidP="004F7376">
      <w:pPr>
        <w:pStyle w:val="BodyText"/>
      </w:pPr>
      <w:r>
        <w:pict w14:anchorId="393C72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188.4pt">
            <v:imagedata r:id="rId8" o:title=""/>
          </v:shape>
        </w:pict>
      </w:r>
      <w:r w:rsidR="004F7376">
        <w:t xml:space="preserve"> </w:t>
      </w:r>
    </w:p>
    <w:p w14:paraId="366C6A8C" w14:textId="77777777" w:rsidR="00E92397" w:rsidRDefault="00E92397" w:rsidP="004F7376">
      <w:pPr>
        <w:pStyle w:val="BodyText"/>
      </w:pPr>
    </w:p>
    <w:p w14:paraId="533A8499" w14:textId="40E3F79F" w:rsidR="004F7376" w:rsidRDefault="005A2E35" w:rsidP="004F7376">
      <w:pPr>
        <w:pStyle w:val="BodyText"/>
      </w:pPr>
      <w:r>
        <w:pict w14:anchorId="46D6FD69">
          <v:shape id="_x0000_i1026" type="#_x0000_t75" style="width:210.6pt;height:188.4pt">
            <v:imagedata r:id="rId9" o:title=""/>
          </v:shape>
        </w:pict>
      </w:r>
    </w:p>
    <w:p w14:paraId="049F5D84" w14:textId="70D340C1" w:rsidR="004F7376" w:rsidRDefault="004F7376" w:rsidP="004F7376">
      <w:pPr>
        <w:pStyle w:val="BodyText"/>
      </w:pPr>
    </w:p>
    <w:p w14:paraId="736827F8" w14:textId="77777777" w:rsidR="004F7376" w:rsidRPr="004F7376" w:rsidRDefault="004F7376" w:rsidP="004F7376">
      <w:pPr>
        <w:pStyle w:val="BodyText"/>
      </w:pPr>
    </w:p>
    <w:sectPr w:rsidR="004F7376" w:rsidRPr="004F7376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44316" w14:textId="77777777" w:rsidR="001C3781" w:rsidRDefault="001C3781">
      <w:pPr>
        <w:spacing w:line="240" w:lineRule="auto"/>
      </w:pPr>
      <w:r>
        <w:separator/>
      </w:r>
    </w:p>
  </w:endnote>
  <w:endnote w:type="continuationSeparator" w:id="0">
    <w:p w14:paraId="1AC64984" w14:textId="77777777" w:rsidR="001C3781" w:rsidRDefault="001C3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317354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A0B437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2E50F6" w14:textId="0F3D054A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06C95">
            <w:fldChar w:fldCharType="begin"/>
          </w:r>
          <w:r w:rsidR="00606C95">
            <w:instrText xml:space="preserve"> DOCPROPERTY "Company"  \* MERGEFORMAT </w:instrText>
          </w:r>
          <w:r w:rsidR="00606C95">
            <w:fldChar w:fldCharType="separate"/>
          </w:r>
          <w:r w:rsidR="0004741B">
            <w:t>&lt;</w:t>
          </w:r>
          <w:proofErr w:type="spellStart"/>
          <w:r w:rsidR="00E92397">
            <w:t>Trif</w:t>
          </w:r>
          <w:proofErr w:type="spellEnd"/>
          <w:r w:rsidR="00E92397">
            <w:t xml:space="preserve"> Marina</w:t>
          </w:r>
          <w:r w:rsidR="000916B9">
            <w:t>&gt;</w:t>
          </w:r>
          <w:r w:rsidR="00606C95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A2E3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E4C2F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C6482B8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7E6D0" w14:textId="77777777" w:rsidR="001C3781" w:rsidRDefault="001C3781">
      <w:pPr>
        <w:spacing w:line="240" w:lineRule="auto"/>
      </w:pPr>
      <w:r>
        <w:separator/>
      </w:r>
    </w:p>
  </w:footnote>
  <w:footnote w:type="continuationSeparator" w:id="0">
    <w:p w14:paraId="6DC3EA3F" w14:textId="77777777" w:rsidR="001C3781" w:rsidRDefault="001C3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3C07B" w14:textId="77777777" w:rsidR="008C4393" w:rsidRDefault="008C4393">
    <w:pPr>
      <w:rPr>
        <w:sz w:val="24"/>
      </w:rPr>
    </w:pPr>
  </w:p>
  <w:p w14:paraId="5CFC0D51" w14:textId="77777777" w:rsidR="008C4393" w:rsidRDefault="008C4393">
    <w:pPr>
      <w:pBdr>
        <w:top w:val="single" w:sz="6" w:space="1" w:color="auto"/>
      </w:pBdr>
      <w:rPr>
        <w:sz w:val="24"/>
      </w:rPr>
    </w:pPr>
  </w:p>
  <w:p w14:paraId="4C97C613" w14:textId="3D5D157C" w:rsidR="008C4393" w:rsidRDefault="00606C9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5E1900">
      <w:rPr>
        <w:rFonts w:ascii="Arial" w:hAnsi="Arial"/>
        <w:b/>
        <w:sz w:val="36"/>
      </w:rPr>
      <w:t>Trif</w:t>
    </w:r>
    <w:proofErr w:type="spellEnd"/>
    <w:r w:rsidR="005E1900">
      <w:rPr>
        <w:rFonts w:ascii="Arial" w:hAnsi="Arial"/>
        <w:b/>
        <w:sz w:val="36"/>
      </w:rPr>
      <w:t xml:space="preserve"> Marina</w:t>
    </w:r>
    <w:r>
      <w:rPr>
        <w:rFonts w:ascii="Arial" w:hAnsi="Arial"/>
        <w:b/>
        <w:sz w:val="36"/>
      </w:rPr>
      <w:fldChar w:fldCharType="end"/>
    </w:r>
  </w:p>
  <w:p w14:paraId="7596A516" w14:textId="423351CD" w:rsidR="0004741B" w:rsidRDefault="00606C95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E1900">
        <w:rPr>
          <w:rFonts w:ascii="Arial" w:hAnsi="Arial"/>
          <w:b/>
          <w:sz w:val="36"/>
        </w:rPr>
        <w:t>30431</w:t>
      </w:r>
    </w:fldSimple>
  </w:p>
  <w:p w14:paraId="2F48233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D7B05B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41C576A" w14:textId="77777777">
      <w:tc>
        <w:tcPr>
          <w:tcW w:w="6379" w:type="dxa"/>
        </w:tcPr>
        <w:p w14:paraId="022AC75F" w14:textId="1B2972E0" w:rsidR="008C4393" w:rsidRDefault="00606C95">
          <w:fldSimple w:instr="subject  \* Mergeformat ">
            <w:r w:rsidR="000916B9">
              <w:t>&lt;</w:t>
            </w:r>
            <w:r w:rsidR="005E1900">
              <w:t xml:space="preserve"> Car Service Appointment Application</w:t>
            </w:r>
            <w:r w:rsidR="000916B9">
              <w:t>&gt;</w:t>
            </w:r>
          </w:fldSimple>
        </w:p>
      </w:tc>
      <w:tc>
        <w:tcPr>
          <w:tcW w:w="3179" w:type="dxa"/>
        </w:tcPr>
        <w:p w14:paraId="3E2F354B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2704EA4" w14:textId="77777777">
      <w:tc>
        <w:tcPr>
          <w:tcW w:w="6379" w:type="dxa"/>
        </w:tcPr>
        <w:p w14:paraId="3E524DD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7680B36D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488D553D" w14:textId="77777777">
      <w:tc>
        <w:tcPr>
          <w:tcW w:w="9558" w:type="dxa"/>
          <w:gridSpan w:val="2"/>
        </w:tcPr>
        <w:p w14:paraId="6985AEBC" w14:textId="77777777" w:rsidR="008C4393" w:rsidRDefault="00570E86">
          <w:r>
            <w:t>&lt;document identifier&gt;</w:t>
          </w:r>
        </w:p>
      </w:tc>
    </w:tr>
  </w:tbl>
  <w:p w14:paraId="710BD10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FF0989"/>
    <w:multiLevelType w:val="hybridMultilevel"/>
    <w:tmpl w:val="18E67DCC"/>
    <w:lvl w:ilvl="0" w:tplc="F1ECB2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C3781"/>
    <w:rsid w:val="002D02EB"/>
    <w:rsid w:val="004F7376"/>
    <w:rsid w:val="0056530F"/>
    <w:rsid w:val="00570E86"/>
    <w:rsid w:val="005A2E35"/>
    <w:rsid w:val="005E1900"/>
    <w:rsid w:val="00606C95"/>
    <w:rsid w:val="00664E4B"/>
    <w:rsid w:val="006C543D"/>
    <w:rsid w:val="008C4393"/>
    <w:rsid w:val="0090593F"/>
    <w:rsid w:val="00A32D33"/>
    <w:rsid w:val="00C709E3"/>
    <w:rsid w:val="00D047E9"/>
    <w:rsid w:val="00D720D3"/>
    <w:rsid w:val="00E106C4"/>
    <w:rsid w:val="00E9239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FC39E"/>
  <w15:docId w15:val="{E3C151BA-28A4-481E-BB4E-F107DD7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77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marina_bianca11@yahoo.com</cp:lastModifiedBy>
  <cp:revision>10</cp:revision>
  <dcterms:created xsi:type="dcterms:W3CDTF">2010-02-24T09:14:00Z</dcterms:created>
  <dcterms:modified xsi:type="dcterms:W3CDTF">2020-06-06T18:06:00Z</dcterms:modified>
</cp:coreProperties>
</file>